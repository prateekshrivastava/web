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9818"/>
      </w:tblGrid>
      <w:tr w:rsidR="00A24F6F" w:rsidTr="00E871F4">
        <w:tc>
          <w:tcPr>
            <w:tcW w:w="981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8DB3E2"/>
          </w:tcPr>
          <w:p w:rsidR="00A24F6F" w:rsidRPr="00E871F4" w:rsidRDefault="00697E1F" w:rsidP="00874239">
            <w:pPr>
              <w:pStyle w:val="NoSpacing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sz w:val="44"/>
              </w:rPr>
              <w:t>Javascript</w:t>
            </w:r>
            <w:r w:rsidR="0040094A">
              <w:rPr>
                <w:b/>
                <w:bCs/>
                <w:sz w:val="44"/>
              </w:rPr>
              <w:t xml:space="preserve"> and Ajax</w:t>
            </w:r>
          </w:p>
        </w:tc>
      </w:tr>
      <w:tr w:rsidR="00A24F6F" w:rsidTr="00E871F4">
        <w:tc>
          <w:tcPr>
            <w:tcW w:w="9818" w:type="dxa"/>
            <w:shd w:val="clear" w:color="auto" w:fill="D3DFEE"/>
          </w:tcPr>
          <w:p w:rsidR="00A24F6F" w:rsidRPr="00E871F4" w:rsidRDefault="00FA26A5" w:rsidP="00BE716A">
            <w:pPr>
              <w:pStyle w:val="NoSpacing"/>
              <w:rPr>
                <w:b/>
                <w:bCs/>
                <w:sz w:val="24"/>
              </w:rPr>
            </w:pPr>
            <w:r>
              <w:rPr>
                <w:bCs/>
                <w:sz w:val="36"/>
              </w:rPr>
              <w:t>3</w:t>
            </w:r>
            <w:r w:rsidR="003C256E">
              <w:rPr>
                <w:bCs/>
                <w:sz w:val="36"/>
              </w:rPr>
              <w:t xml:space="preserve"> days</w:t>
            </w:r>
          </w:p>
        </w:tc>
      </w:tr>
    </w:tbl>
    <w:p w:rsidR="00A24F6F" w:rsidRDefault="00A24F6F" w:rsidP="00BE716A">
      <w:pPr>
        <w:pStyle w:val="NoSpacing"/>
        <w:rPr>
          <w:b/>
          <w:sz w:val="24"/>
        </w:rPr>
      </w:pPr>
    </w:p>
    <w:tbl>
      <w:tblPr>
        <w:tblW w:w="0" w:type="auto"/>
        <w:tblLook w:val="0480" w:firstRow="0" w:lastRow="0" w:firstColumn="1" w:lastColumn="0" w:noHBand="0" w:noVBand="1"/>
      </w:tblPr>
      <w:tblGrid>
        <w:gridCol w:w="2808"/>
        <w:gridCol w:w="7010"/>
      </w:tblGrid>
      <w:tr w:rsidR="003C799C" w:rsidTr="00E871F4">
        <w:tc>
          <w:tcPr>
            <w:tcW w:w="2808" w:type="dxa"/>
            <w:tcBorders>
              <w:top w:val="single" w:sz="8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B8CCE4"/>
          </w:tcPr>
          <w:p w:rsidR="00E3543B" w:rsidRPr="00E871F4" w:rsidRDefault="00E3543B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Introduction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B8CCE4"/>
          </w:tcPr>
          <w:p w:rsidR="00E3543B" w:rsidRPr="00E871F4" w:rsidRDefault="003E4098" w:rsidP="007A1AAE">
            <w:pPr>
              <w:pStyle w:val="NoSpacing"/>
              <w:rPr>
                <w:color w:val="000000"/>
                <w:sz w:val="24"/>
              </w:rPr>
            </w:pPr>
            <w:r w:rsidRPr="0086283B">
              <w:rPr>
                <w:color w:val="000000"/>
                <w:sz w:val="24"/>
              </w:rPr>
              <w:t>This</w:t>
            </w:r>
            <w:r w:rsidR="00AC14D0">
              <w:rPr>
                <w:color w:val="000000"/>
                <w:sz w:val="24"/>
              </w:rPr>
              <w:t xml:space="preserve"> course is designed to for</w:t>
            </w:r>
            <w:r w:rsidRPr="0086283B">
              <w:rPr>
                <w:color w:val="000000"/>
                <w:sz w:val="24"/>
              </w:rPr>
              <w:t xml:space="preserve"> Web developers to </w:t>
            </w:r>
            <w:r w:rsidR="00D74352">
              <w:rPr>
                <w:color w:val="000000"/>
                <w:sz w:val="24"/>
              </w:rPr>
              <w:t>enable</w:t>
            </w:r>
            <w:r w:rsidR="00AC14D0">
              <w:rPr>
                <w:color w:val="000000"/>
                <w:sz w:val="24"/>
              </w:rPr>
              <w:t xml:space="preserve"> them</w:t>
            </w:r>
            <w:r w:rsidR="00D74352">
              <w:rPr>
                <w:color w:val="000000"/>
                <w:sz w:val="24"/>
              </w:rPr>
              <w:t xml:space="preserve"> to</w:t>
            </w:r>
            <w:r w:rsidR="00AC14D0">
              <w:rPr>
                <w:color w:val="000000"/>
                <w:sz w:val="24"/>
              </w:rPr>
              <w:t xml:space="preserve"> learn </w:t>
            </w:r>
            <w:r w:rsidR="00D74352">
              <w:rPr>
                <w:color w:val="000000"/>
                <w:sz w:val="24"/>
              </w:rPr>
              <w:t xml:space="preserve">the </w:t>
            </w:r>
            <w:r w:rsidR="00AC14D0">
              <w:rPr>
                <w:color w:val="000000"/>
                <w:sz w:val="24"/>
              </w:rPr>
              <w:t>basics</w:t>
            </w:r>
            <w:r w:rsidR="00874239">
              <w:rPr>
                <w:color w:val="000000"/>
                <w:sz w:val="24"/>
              </w:rPr>
              <w:t xml:space="preserve"> of JavaS</w:t>
            </w:r>
            <w:r w:rsidR="007A1AAE">
              <w:rPr>
                <w:color w:val="000000"/>
                <w:sz w:val="24"/>
              </w:rPr>
              <w:t>cript and Ajax along with s</w:t>
            </w:r>
            <w:r w:rsidR="00D74352">
              <w:rPr>
                <w:color w:val="000000"/>
                <w:sz w:val="24"/>
              </w:rPr>
              <w:t xml:space="preserve">ome </w:t>
            </w:r>
            <w:r w:rsidR="00874239">
              <w:rPr>
                <w:color w:val="000000"/>
                <w:sz w:val="24"/>
              </w:rPr>
              <w:t>advanced features of JavaS</w:t>
            </w:r>
            <w:r w:rsidR="00AC14D0">
              <w:rPr>
                <w:color w:val="000000"/>
                <w:sz w:val="24"/>
              </w:rPr>
              <w:t>cript.</w:t>
            </w:r>
          </w:p>
        </w:tc>
      </w:tr>
      <w:tr w:rsidR="003C799C" w:rsidTr="00E871F4"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EDF2F8"/>
          </w:tcPr>
          <w:p w:rsidR="00E3543B" w:rsidRPr="00E871F4" w:rsidRDefault="00E3543B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Learning Objectives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AC14D0" w:rsidRDefault="00AC14D0" w:rsidP="00763259">
            <w:pPr>
              <w:pStyle w:val="NoSpacing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Introduction to J</w:t>
            </w:r>
            <w:r w:rsidR="007470DD">
              <w:rPr>
                <w:color w:val="000000"/>
                <w:sz w:val="24"/>
              </w:rPr>
              <w:t>avaScript implementation parts</w:t>
            </w:r>
            <w:r>
              <w:rPr>
                <w:color w:val="000000"/>
                <w:sz w:val="24"/>
              </w:rPr>
              <w:t xml:space="preserve"> – ECMA Script, BOM and DOM</w:t>
            </w:r>
          </w:p>
          <w:p w:rsidR="00763259" w:rsidRDefault="00763259" w:rsidP="00763259">
            <w:pPr>
              <w:pStyle w:val="NoSpacing"/>
              <w:rPr>
                <w:color w:val="000000"/>
                <w:sz w:val="24"/>
              </w:rPr>
            </w:pPr>
            <w:r w:rsidRPr="00763259">
              <w:rPr>
                <w:color w:val="000000"/>
                <w:sz w:val="24"/>
              </w:rPr>
              <w:t>Participants will be able to use t</w:t>
            </w:r>
            <w:r w:rsidR="007470DD">
              <w:rPr>
                <w:color w:val="000000"/>
                <w:sz w:val="24"/>
              </w:rPr>
              <w:t>he basic syntaxes of DHTML(JavaS</w:t>
            </w:r>
            <w:r w:rsidRPr="00763259">
              <w:rPr>
                <w:color w:val="000000"/>
                <w:sz w:val="24"/>
              </w:rPr>
              <w:t>cript ,DOM,CSS)</w:t>
            </w:r>
          </w:p>
          <w:p w:rsidR="00AC14D0" w:rsidRDefault="00AC14D0" w:rsidP="00763259">
            <w:pPr>
              <w:pStyle w:val="NoSpacing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Participants will be able to understand the </w:t>
            </w:r>
            <w:r w:rsidR="007470DD">
              <w:rPr>
                <w:color w:val="000000"/>
                <w:sz w:val="24"/>
              </w:rPr>
              <w:t>basic unit of execution of JavaS</w:t>
            </w:r>
            <w:r>
              <w:rPr>
                <w:color w:val="000000"/>
                <w:sz w:val="24"/>
              </w:rPr>
              <w:t>cript i.e. Functions</w:t>
            </w:r>
            <w:r w:rsidR="007470DD">
              <w:rPr>
                <w:color w:val="000000"/>
                <w:sz w:val="24"/>
              </w:rPr>
              <w:t xml:space="preserve"> and </w:t>
            </w:r>
            <w:r>
              <w:rPr>
                <w:color w:val="000000"/>
                <w:sz w:val="24"/>
              </w:rPr>
              <w:t>Event Handling with recent Event Propagation Model of J</w:t>
            </w:r>
            <w:r w:rsidR="007470DD">
              <w:rPr>
                <w:color w:val="000000"/>
                <w:sz w:val="24"/>
              </w:rPr>
              <w:t>S.</w:t>
            </w:r>
          </w:p>
          <w:p w:rsidR="0045063D" w:rsidRDefault="0045063D" w:rsidP="00763259">
            <w:pPr>
              <w:pStyle w:val="NoSpacing"/>
              <w:rPr>
                <w:color w:val="000000"/>
                <w:sz w:val="24"/>
              </w:rPr>
            </w:pPr>
            <w:r w:rsidRPr="00763259">
              <w:rPr>
                <w:color w:val="000000"/>
                <w:sz w:val="24"/>
              </w:rPr>
              <w:t>Participants will be able to unde</w:t>
            </w:r>
            <w:r w:rsidR="00712C2F">
              <w:rPr>
                <w:color w:val="000000"/>
                <w:sz w:val="24"/>
              </w:rPr>
              <w:t>rstand and write effective  AJAX</w:t>
            </w:r>
            <w:r w:rsidRPr="00763259">
              <w:rPr>
                <w:color w:val="000000"/>
                <w:sz w:val="24"/>
              </w:rPr>
              <w:t xml:space="preserve"> code for a web application</w:t>
            </w:r>
            <w:r>
              <w:rPr>
                <w:color w:val="000000"/>
                <w:sz w:val="24"/>
              </w:rPr>
              <w:t xml:space="preserve"> with XML and JSON data elements</w:t>
            </w:r>
          </w:p>
          <w:p w:rsidR="007470DD" w:rsidRDefault="007470DD" w:rsidP="00763259">
            <w:pPr>
              <w:pStyle w:val="NoSpacing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Participants will learn the DOM component creation and Usage.</w:t>
            </w:r>
          </w:p>
          <w:p w:rsidR="00354869" w:rsidRPr="00E871F4" w:rsidRDefault="007470DD" w:rsidP="00084F06">
            <w:pPr>
              <w:pStyle w:val="NoSpacing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Advanced scenarios of JS like Design Patterns, Multithreading, Cookies</w:t>
            </w:r>
            <w:r w:rsidR="00084F06">
              <w:rPr>
                <w:color w:val="000000"/>
                <w:sz w:val="24"/>
              </w:rPr>
              <w:t xml:space="preserve"> and Cross Domain Issues</w:t>
            </w:r>
            <w:r>
              <w:rPr>
                <w:color w:val="000000"/>
                <w:sz w:val="24"/>
              </w:rPr>
              <w:t>.</w:t>
            </w:r>
          </w:p>
        </w:tc>
      </w:tr>
      <w:tr w:rsidR="003C799C" w:rsidTr="00E871F4"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B8CCE4"/>
          </w:tcPr>
          <w:p w:rsidR="00E3543B" w:rsidRPr="00E871F4" w:rsidRDefault="00E3543B" w:rsidP="00E3543B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Prerequisites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B8CCE4"/>
          </w:tcPr>
          <w:p w:rsidR="00E3543B" w:rsidRPr="00E871F4" w:rsidRDefault="003D2045" w:rsidP="003D2045">
            <w:pPr>
              <w:pStyle w:val="NoSpacing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Basic HTML, </w:t>
            </w:r>
            <w:r w:rsidR="003B5BB1">
              <w:rPr>
                <w:color w:val="000000"/>
                <w:sz w:val="24"/>
              </w:rPr>
              <w:t>Basic Knowledge of any server-side web technology</w:t>
            </w:r>
            <w:r>
              <w:rPr>
                <w:color w:val="000000"/>
                <w:sz w:val="24"/>
              </w:rPr>
              <w:t>(JSP/PHP/ASP etc.)</w:t>
            </w:r>
            <w:r w:rsidR="003B5BB1">
              <w:rPr>
                <w:color w:val="000000"/>
                <w:sz w:val="24"/>
              </w:rPr>
              <w:t xml:space="preserve"> and XML</w:t>
            </w:r>
          </w:p>
        </w:tc>
      </w:tr>
      <w:tr w:rsidR="00BC5AC6" w:rsidTr="00E871F4"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EDF2F8"/>
          </w:tcPr>
          <w:p w:rsidR="00E3543B" w:rsidRPr="00E871F4" w:rsidRDefault="00E3543B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Hardware/Software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E3543B" w:rsidRPr="00E871F4" w:rsidRDefault="00B90CD1" w:rsidP="00E3543B">
            <w:pPr>
              <w:pStyle w:val="NoSpacing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JDK1.5 or higher, Eclipse IDE, Tomcat6, Internet Explorer, Mozilla and </w:t>
            </w:r>
            <w:proofErr w:type="spellStart"/>
            <w:r>
              <w:rPr>
                <w:color w:val="000000"/>
                <w:lang w:val="en-US"/>
              </w:rPr>
              <w:t>Firebug</w:t>
            </w:r>
            <w:r w:rsidR="006948C2">
              <w:rPr>
                <w:color w:val="000000"/>
                <w:lang w:val="en-US"/>
              </w:rPr>
              <w:t>,Visual</w:t>
            </w:r>
            <w:proofErr w:type="spellEnd"/>
            <w:r w:rsidR="006948C2">
              <w:rPr>
                <w:color w:val="000000"/>
                <w:lang w:val="en-US"/>
              </w:rPr>
              <w:t xml:space="preserve"> Studio 2012</w:t>
            </w:r>
          </w:p>
        </w:tc>
      </w:tr>
      <w:tr w:rsidR="00BC5AC6" w:rsidTr="00E871F4"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B8CCE4"/>
          </w:tcPr>
          <w:p w:rsidR="00E3543B" w:rsidRPr="00E871F4" w:rsidRDefault="00EF67C7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Recommended Books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B8CCE4"/>
          </w:tcPr>
          <w:p w:rsidR="00E3543B" w:rsidRPr="00E871F4" w:rsidRDefault="007470DD" w:rsidP="00BE716A">
            <w:pPr>
              <w:pStyle w:val="NoSpacing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Professional JavaScript for Web Developers </w:t>
            </w:r>
            <w:r w:rsidR="00574551">
              <w:rPr>
                <w:color w:val="000000"/>
                <w:lang w:val="en-US"/>
              </w:rPr>
              <w:t xml:space="preserve"> and Ajax in action</w:t>
            </w:r>
          </w:p>
        </w:tc>
      </w:tr>
      <w:tr w:rsidR="003C799C" w:rsidTr="00C00E3F">
        <w:trPr>
          <w:trHeight w:val="394"/>
        </w:trPr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EDF2F8"/>
          </w:tcPr>
          <w:p w:rsidR="00E3543B" w:rsidRPr="00E871F4" w:rsidRDefault="00354869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Relevant Trainings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E3543B" w:rsidRPr="00E871F4" w:rsidRDefault="00C00E3F" w:rsidP="00BE716A">
            <w:pPr>
              <w:pStyle w:val="NoSpacing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Intermediate Servlet and JSPs</w:t>
            </w:r>
            <w:r w:rsidR="00D74352">
              <w:rPr>
                <w:color w:val="000000"/>
                <w:sz w:val="24"/>
              </w:rPr>
              <w:t>, Ajax, JQuery</w:t>
            </w:r>
          </w:p>
        </w:tc>
      </w:tr>
      <w:tr w:rsidR="008B4602" w:rsidTr="00E871F4">
        <w:trPr>
          <w:trHeight w:val="259"/>
        </w:trPr>
        <w:tc>
          <w:tcPr>
            <w:tcW w:w="280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B8CCE4"/>
          </w:tcPr>
          <w:p w:rsidR="008B4602" w:rsidRPr="00E871F4" w:rsidRDefault="00E871F4" w:rsidP="00BE716A">
            <w:pPr>
              <w:pStyle w:val="NoSpacing"/>
              <w:rPr>
                <w:b/>
                <w:bCs/>
                <w:color w:val="000000"/>
                <w:sz w:val="28"/>
              </w:rPr>
            </w:pPr>
            <w:r w:rsidRPr="00E871F4">
              <w:rPr>
                <w:b/>
                <w:bCs/>
                <w:color w:val="000000"/>
                <w:sz w:val="28"/>
              </w:rPr>
              <w:t>Remarks, If any.</w:t>
            </w:r>
          </w:p>
        </w:tc>
        <w:tc>
          <w:tcPr>
            <w:tcW w:w="701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B8CCE4"/>
          </w:tcPr>
          <w:p w:rsidR="008B4602" w:rsidRPr="00E871F4" w:rsidRDefault="008B4602" w:rsidP="00BE716A">
            <w:pPr>
              <w:pStyle w:val="NoSpacing"/>
              <w:rPr>
                <w:color w:val="000000"/>
                <w:sz w:val="24"/>
              </w:rPr>
            </w:pPr>
          </w:p>
        </w:tc>
      </w:tr>
    </w:tbl>
    <w:p w:rsidR="00E3543B" w:rsidRPr="00EF67C7" w:rsidRDefault="00E3543B" w:rsidP="00BE716A">
      <w:pPr>
        <w:pStyle w:val="NoSpacing"/>
        <w:rPr>
          <w:sz w:val="24"/>
        </w:rPr>
      </w:pPr>
    </w:p>
    <w:p w:rsidR="00BC5AC6" w:rsidRDefault="00BC5AC6">
      <w:pPr>
        <w:spacing w:after="0" w:line="24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6F58F1" w:rsidRDefault="006F58F1" w:rsidP="00695D21">
      <w:pPr>
        <w:pStyle w:val="NoSpacing"/>
        <w:rPr>
          <w:b/>
          <w:sz w:val="32"/>
          <w:lang w:val="en-US"/>
        </w:rPr>
      </w:pPr>
    </w:p>
    <w:tbl>
      <w:tblPr>
        <w:tblW w:w="20346" w:type="dxa"/>
        <w:tblLook w:val="04A0" w:firstRow="1" w:lastRow="0" w:firstColumn="1" w:lastColumn="0" w:noHBand="0" w:noVBand="1"/>
      </w:tblPr>
      <w:tblGrid>
        <w:gridCol w:w="4946"/>
        <w:gridCol w:w="4342"/>
        <w:gridCol w:w="11058"/>
      </w:tblGrid>
      <w:tr w:rsidR="0037644B" w:rsidTr="0037644B">
        <w:trPr>
          <w:trHeight w:val="393"/>
        </w:trPr>
        <w:tc>
          <w:tcPr>
            <w:tcW w:w="9288" w:type="dxa"/>
            <w:gridSpan w:val="2"/>
            <w:tcBorders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8DB3E2"/>
          </w:tcPr>
          <w:p w:rsidR="0037644B" w:rsidRPr="00E871F4" w:rsidRDefault="0037644B" w:rsidP="00695D21">
            <w:pPr>
              <w:pStyle w:val="NoSpacing"/>
              <w:rPr>
                <w:b/>
                <w:bCs/>
                <w:sz w:val="32"/>
                <w:lang w:val="en-US"/>
              </w:rPr>
            </w:pPr>
            <w:r w:rsidRPr="00E871F4">
              <w:rPr>
                <w:b/>
                <w:bCs/>
                <w:sz w:val="32"/>
                <w:lang w:val="en-US"/>
              </w:rPr>
              <w:t>Contents</w:t>
            </w:r>
          </w:p>
        </w:tc>
        <w:tc>
          <w:tcPr>
            <w:tcW w:w="11058" w:type="dxa"/>
            <w:tcBorders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8DB3E2"/>
          </w:tcPr>
          <w:p w:rsidR="0037644B" w:rsidRPr="00E871F4" w:rsidRDefault="0037644B" w:rsidP="00695D21">
            <w:pPr>
              <w:pStyle w:val="NoSpacing"/>
              <w:rPr>
                <w:b/>
                <w:bCs/>
                <w:sz w:val="32"/>
                <w:lang w:val="en-US"/>
              </w:rPr>
            </w:pPr>
            <w:r>
              <w:rPr>
                <w:b/>
                <w:bCs/>
                <w:sz w:val="32"/>
                <w:lang w:val="en-US"/>
              </w:rPr>
              <w:t>Weightage</w:t>
            </w:r>
          </w:p>
        </w:tc>
      </w:tr>
      <w:tr w:rsidR="00AC74C4" w:rsidTr="00AA7A49">
        <w:trPr>
          <w:trHeight w:val="2357"/>
        </w:trPr>
        <w:tc>
          <w:tcPr>
            <w:tcW w:w="49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AC74C4" w:rsidRPr="00E871F4" w:rsidRDefault="00AC74C4" w:rsidP="00E20057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Module1:Basics of Javascript</w:t>
            </w:r>
          </w:p>
        </w:tc>
        <w:tc>
          <w:tcPr>
            <w:tcW w:w="4342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AC74C4" w:rsidRDefault="00AC74C4" w:rsidP="009A3DB7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9A3DB7">
              <w:rPr>
                <w:color w:val="000000"/>
                <w:sz w:val="24"/>
                <w:lang w:val="en-US"/>
              </w:rPr>
              <w:t>Introduction to JavaScript</w:t>
            </w:r>
          </w:p>
          <w:p w:rsidR="00AC74C4" w:rsidRDefault="00AC74C4" w:rsidP="009A3DB7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Parts of JavaScript, &lt;Script&gt; Element</w:t>
            </w:r>
          </w:p>
          <w:p w:rsidR="00AC74C4" w:rsidRDefault="00AC74C4" w:rsidP="009A3DB7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Declaring local and global variables </w:t>
            </w:r>
          </w:p>
          <w:p w:rsidR="00AC74C4" w:rsidRDefault="00AC74C4" w:rsidP="009A3DB7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Control flow statements (</w:t>
            </w:r>
            <w:proofErr w:type="spellStart"/>
            <w:r>
              <w:rPr>
                <w:color w:val="000000"/>
                <w:sz w:val="24"/>
                <w:lang w:val="en-US"/>
              </w:rPr>
              <w:t>loops,if</w:t>
            </w:r>
            <w:proofErr w:type="spellEnd"/>
            <w:r>
              <w:rPr>
                <w:color w:val="000000"/>
                <w:sz w:val="24"/>
                <w:lang w:val="en-US"/>
              </w:rPr>
              <w:t>-else)</w:t>
            </w:r>
          </w:p>
          <w:p w:rsidR="00AC74C4" w:rsidRDefault="00AC74C4" w:rsidP="00FD5D6A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Creating functions and calling them</w:t>
            </w:r>
          </w:p>
          <w:p w:rsidR="00AC74C4" w:rsidRDefault="00AC74C4" w:rsidP="009A3DB7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Function declaration hoisting and Function Expression, Browser Object Model</w:t>
            </w:r>
          </w:p>
          <w:p w:rsidR="00CD7CE3" w:rsidRDefault="00CD7CE3" w:rsidP="009A3DB7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Regular Expressions</w:t>
            </w:r>
          </w:p>
          <w:p w:rsidR="00AC74C4" w:rsidRPr="00E871F4" w:rsidRDefault="00AC74C4" w:rsidP="00FD5D6A">
            <w:pPr>
              <w:pStyle w:val="NoSpacing"/>
              <w:rPr>
                <w:color w:val="000000"/>
                <w:sz w:val="24"/>
                <w:lang w:val="en-US"/>
              </w:rPr>
            </w:pPr>
          </w:p>
        </w:tc>
        <w:tc>
          <w:tcPr>
            <w:tcW w:w="11058" w:type="dxa"/>
            <w:vMerge w:val="restart"/>
            <w:tcBorders>
              <w:top w:val="single" w:sz="8" w:space="0" w:color="A6A6A6"/>
              <w:right w:val="single" w:sz="8" w:space="0" w:color="A6A6A6"/>
            </w:tcBorders>
            <w:shd w:val="clear" w:color="auto" w:fill="EDF2F8"/>
          </w:tcPr>
          <w:p w:rsidR="00AC74C4" w:rsidRPr="009A3DB7" w:rsidRDefault="00AC74C4" w:rsidP="00E04699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6%</w:t>
            </w:r>
          </w:p>
        </w:tc>
      </w:tr>
      <w:tr w:rsidR="00AC74C4" w:rsidTr="00AA7A49">
        <w:trPr>
          <w:trHeight w:val="1768"/>
        </w:trPr>
        <w:tc>
          <w:tcPr>
            <w:tcW w:w="49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AC74C4" w:rsidRDefault="00AC74C4" w:rsidP="00E20057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Module2: Understanding HTML DOM</w:t>
            </w:r>
          </w:p>
        </w:tc>
        <w:tc>
          <w:tcPr>
            <w:tcW w:w="4342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AC74C4" w:rsidRPr="00074318" w:rsidRDefault="00AC74C4" w:rsidP="008B4602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074318">
              <w:rPr>
                <w:color w:val="000000"/>
                <w:sz w:val="24"/>
                <w:lang w:val="en-US"/>
              </w:rPr>
              <w:t>Understanding DOM model</w:t>
            </w:r>
          </w:p>
          <w:p w:rsidR="00AC74C4" w:rsidRPr="00074318" w:rsidRDefault="00AC74C4" w:rsidP="008B4602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074318">
              <w:rPr>
                <w:color w:val="000000"/>
                <w:sz w:val="24"/>
                <w:lang w:val="en-US"/>
              </w:rPr>
              <w:t>Different Node types</w:t>
            </w:r>
          </w:p>
          <w:p w:rsidR="00AC74C4" w:rsidRPr="00074318" w:rsidRDefault="00AC74C4" w:rsidP="008B4602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074318">
              <w:rPr>
                <w:color w:val="000000"/>
                <w:sz w:val="24"/>
                <w:lang w:val="en-US"/>
              </w:rPr>
              <w:t>Properties  of a Node</w:t>
            </w:r>
          </w:p>
          <w:p w:rsidR="00AC74C4" w:rsidRPr="00074318" w:rsidRDefault="00AC74C4" w:rsidP="008B4602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074318">
              <w:rPr>
                <w:color w:val="000000"/>
                <w:sz w:val="24"/>
                <w:lang w:val="en-US"/>
              </w:rPr>
              <w:t>Methods of a Node</w:t>
            </w:r>
          </w:p>
          <w:p w:rsidR="00AC74C4" w:rsidRPr="00074318" w:rsidRDefault="00AC74C4" w:rsidP="008B4602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074318">
              <w:rPr>
                <w:color w:val="000000"/>
                <w:sz w:val="24"/>
                <w:lang w:val="en-US"/>
              </w:rPr>
              <w:t>Document Object</w:t>
            </w:r>
          </w:p>
          <w:p w:rsidR="00AC74C4" w:rsidRDefault="00AC74C4" w:rsidP="008B4602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074318">
              <w:rPr>
                <w:color w:val="000000"/>
                <w:sz w:val="24"/>
                <w:lang w:val="en-US"/>
              </w:rPr>
              <w:t>How to handle Events in DOM</w:t>
            </w:r>
          </w:p>
          <w:p w:rsidR="00AC74C4" w:rsidRDefault="00AC74C4" w:rsidP="008B4602">
            <w:pPr>
              <w:pStyle w:val="NoSpacing"/>
              <w:rPr>
                <w:b/>
                <w:color w:val="000000"/>
                <w:sz w:val="24"/>
                <w:u w:val="single"/>
                <w:lang w:val="en-US"/>
              </w:rPr>
            </w:pPr>
          </w:p>
        </w:tc>
        <w:tc>
          <w:tcPr>
            <w:tcW w:w="11058" w:type="dxa"/>
            <w:vMerge/>
            <w:tcBorders>
              <w:right w:val="single" w:sz="8" w:space="0" w:color="A6A6A6"/>
            </w:tcBorders>
            <w:shd w:val="clear" w:color="auto" w:fill="EDF2F8"/>
          </w:tcPr>
          <w:p w:rsidR="00AC74C4" w:rsidRPr="00074318" w:rsidRDefault="00AC74C4" w:rsidP="00E04699">
            <w:pPr>
              <w:pStyle w:val="NoSpacing"/>
              <w:rPr>
                <w:color w:val="000000"/>
                <w:sz w:val="24"/>
                <w:lang w:val="en-US"/>
              </w:rPr>
            </w:pPr>
          </w:p>
        </w:tc>
      </w:tr>
      <w:tr w:rsidR="00AC74C4" w:rsidTr="00AA7A49">
        <w:trPr>
          <w:trHeight w:val="1249"/>
        </w:trPr>
        <w:tc>
          <w:tcPr>
            <w:tcW w:w="49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AC74C4" w:rsidRDefault="00AC74C4" w:rsidP="00AD7148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Module3:Event Propagation</w:t>
            </w:r>
          </w:p>
        </w:tc>
        <w:tc>
          <w:tcPr>
            <w:tcW w:w="4342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AC74C4" w:rsidRPr="00B40BB8" w:rsidRDefault="00AC74C4" w:rsidP="00E04699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B40BB8">
              <w:rPr>
                <w:color w:val="000000"/>
                <w:sz w:val="24"/>
                <w:lang w:val="en-US"/>
              </w:rPr>
              <w:t>Understanding Events and Event Handlers</w:t>
            </w:r>
          </w:p>
          <w:p w:rsidR="00AC74C4" w:rsidRPr="00B40BB8" w:rsidRDefault="00AC74C4" w:rsidP="00E04699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B40BB8">
              <w:rPr>
                <w:color w:val="000000"/>
                <w:sz w:val="24"/>
                <w:lang w:val="en-US"/>
              </w:rPr>
              <w:t>Event Capturing and Event Bubbling</w:t>
            </w:r>
          </w:p>
          <w:p w:rsidR="00AC74C4" w:rsidRPr="00B40BB8" w:rsidRDefault="00AC74C4" w:rsidP="00E04699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B40BB8">
              <w:rPr>
                <w:color w:val="000000"/>
                <w:sz w:val="24"/>
                <w:lang w:val="en-US"/>
              </w:rPr>
              <w:t xml:space="preserve">Cross Browser Event Handling – </w:t>
            </w:r>
            <w:proofErr w:type="spellStart"/>
            <w:r w:rsidRPr="00B40BB8">
              <w:rPr>
                <w:color w:val="000000"/>
                <w:sz w:val="24"/>
                <w:lang w:val="en-US"/>
              </w:rPr>
              <w:t>addEventListener</w:t>
            </w:r>
            <w:proofErr w:type="spellEnd"/>
            <w:r w:rsidRPr="00B40BB8">
              <w:rPr>
                <w:color w:val="000000"/>
                <w:sz w:val="24"/>
                <w:lang w:val="en-US"/>
              </w:rPr>
              <w:t xml:space="preserve">() and </w:t>
            </w:r>
            <w:proofErr w:type="spellStart"/>
            <w:r w:rsidRPr="00B40BB8">
              <w:rPr>
                <w:color w:val="000000"/>
                <w:sz w:val="24"/>
                <w:lang w:val="en-US"/>
              </w:rPr>
              <w:t>attachEvent</w:t>
            </w:r>
            <w:proofErr w:type="spellEnd"/>
            <w:r w:rsidRPr="00B40BB8">
              <w:rPr>
                <w:color w:val="000000"/>
                <w:sz w:val="24"/>
                <w:lang w:val="en-US"/>
              </w:rPr>
              <w:t>()</w:t>
            </w:r>
          </w:p>
          <w:p w:rsidR="00AC74C4" w:rsidRDefault="00AC74C4" w:rsidP="00074E93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B40BB8">
              <w:rPr>
                <w:color w:val="000000"/>
                <w:sz w:val="24"/>
                <w:lang w:val="en-US"/>
              </w:rPr>
              <w:t>Understanding the Event Object</w:t>
            </w:r>
          </w:p>
          <w:p w:rsidR="00AC74C4" w:rsidRPr="009A3DB7" w:rsidRDefault="00AC74C4" w:rsidP="00074E93">
            <w:pPr>
              <w:pStyle w:val="NoSpacing"/>
              <w:rPr>
                <w:color w:val="000000"/>
                <w:sz w:val="24"/>
                <w:lang w:val="en-US"/>
              </w:rPr>
            </w:pPr>
          </w:p>
        </w:tc>
        <w:tc>
          <w:tcPr>
            <w:tcW w:w="11058" w:type="dxa"/>
            <w:vMerge/>
            <w:tcBorders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AC74C4" w:rsidRPr="00B40BB8" w:rsidRDefault="00AC74C4" w:rsidP="00E04699">
            <w:pPr>
              <w:pStyle w:val="NoSpacing"/>
              <w:rPr>
                <w:color w:val="000000"/>
                <w:sz w:val="24"/>
                <w:lang w:val="en-US"/>
              </w:rPr>
            </w:pPr>
          </w:p>
        </w:tc>
      </w:tr>
      <w:tr w:rsidR="0037644B" w:rsidTr="0037644B">
        <w:trPr>
          <w:trHeight w:val="1357"/>
        </w:trPr>
        <w:tc>
          <w:tcPr>
            <w:tcW w:w="49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37644B" w:rsidRDefault="0037644B" w:rsidP="00E04699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Module4:Object Oriented Programming concepts in JavaScript</w:t>
            </w:r>
          </w:p>
        </w:tc>
        <w:tc>
          <w:tcPr>
            <w:tcW w:w="4342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37644B" w:rsidRDefault="0037644B" w:rsidP="00E04699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Understanding Object and Its Properties</w:t>
            </w:r>
          </w:p>
          <w:p w:rsidR="0037644B" w:rsidRDefault="0037644B" w:rsidP="00E04699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Configurable, </w:t>
            </w:r>
            <w:proofErr w:type="spellStart"/>
            <w:r>
              <w:rPr>
                <w:color w:val="000000"/>
                <w:sz w:val="24"/>
                <w:lang w:val="en-US"/>
              </w:rPr>
              <w:t>Enumnerable</w:t>
            </w:r>
            <w:proofErr w:type="spellEnd"/>
            <w:r>
              <w:rPr>
                <w:color w:val="000000"/>
                <w:sz w:val="24"/>
                <w:lang w:val="en-US"/>
              </w:rPr>
              <w:t>, Writable and Value</w:t>
            </w:r>
          </w:p>
          <w:p w:rsidR="0037644B" w:rsidRDefault="0037644B" w:rsidP="00E04699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Accessor properties: Get and Set</w:t>
            </w:r>
          </w:p>
          <w:p w:rsidR="0037644B" w:rsidRDefault="0037644B" w:rsidP="00E04699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Object Creation using Direct Method &amp; Templates</w:t>
            </w:r>
          </w:p>
          <w:p w:rsidR="0037644B" w:rsidRDefault="0037644B" w:rsidP="00C17387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Functions used to encapsulate the Object creation</w:t>
            </w:r>
            <w:r w:rsidR="00D2710F">
              <w:rPr>
                <w:color w:val="000000"/>
                <w:sz w:val="24"/>
                <w:lang w:val="en-US"/>
              </w:rPr>
              <w:t>(</w:t>
            </w:r>
            <w:r>
              <w:rPr>
                <w:color w:val="000000"/>
                <w:sz w:val="24"/>
                <w:lang w:val="en-US"/>
              </w:rPr>
              <w:t xml:space="preserve"> Closures</w:t>
            </w:r>
            <w:r w:rsidR="00D2710F">
              <w:rPr>
                <w:color w:val="000000"/>
                <w:sz w:val="24"/>
                <w:lang w:val="en-US"/>
              </w:rPr>
              <w:t>)</w:t>
            </w:r>
          </w:p>
          <w:p w:rsidR="0037644B" w:rsidRPr="009A3DB7" w:rsidRDefault="0037644B" w:rsidP="00C17387">
            <w:pPr>
              <w:pStyle w:val="NoSpacing"/>
              <w:rPr>
                <w:color w:val="000000"/>
                <w:sz w:val="24"/>
                <w:lang w:val="en-US"/>
              </w:rPr>
            </w:pPr>
          </w:p>
        </w:tc>
        <w:tc>
          <w:tcPr>
            <w:tcW w:w="11058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37644B" w:rsidRDefault="008C68C6" w:rsidP="00E04699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4%</w:t>
            </w:r>
          </w:p>
        </w:tc>
      </w:tr>
      <w:tr w:rsidR="00AC74C4" w:rsidTr="005A3152">
        <w:trPr>
          <w:trHeight w:val="1357"/>
        </w:trPr>
        <w:tc>
          <w:tcPr>
            <w:tcW w:w="49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AC74C4" w:rsidRPr="00C95E7D" w:rsidRDefault="00AC74C4" w:rsidP="001A75DB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Module5:</w:t>
            </w:r>
            <w:r w:rsidRPr="00C95E7D">
              <w:rPr>
                <w:b/>
                <w:bCs/>
                <w:color w:val="000000"/>
                <w:sz w:val="28"/>
                <w:lang w:val="en-US"/>
              </w:rPr>
              <w:t xml:space="preserve">Introduction to Ajax </w:t>
            </w:r>
            <w:r>
              <w:rPr>
                <w:b/>
                <w:bCs/>
                <w:color w:val="000000"/>
                <w:sz w:val="28"/>
                <w:lang w:val="en-US"/>
              </w:rPr>
              <w:t>and its basic Process</w:t>
            </w:r>
          </w:p>
          <w:p w:rsidR="00AC74C4" w:rsidRPr="00E871F4" w:rsidRDefault="00AC74C4" w:rsidP="001A75DB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4342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AC74C4" w:rsidRPr="00B40BB8" w:rsidRDefault="00AC74C4" w:rsidP="001A75DB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B40BB8">
              <w:rPr>
                <w:color w:val="000000"/>
                <w:sz w:val="24"/>
                <w:lang w:val="en-US"/>
              </w:rPr>
              <w:t xml:space="preserve">Characteristics &amp; Issues of Conventional Web Applications </w:t>
            </w:r>
          </w:p>
          <w:p w:rsidR="00AC74C4" w:rsidRPr="00B40BB8" w:rsidRDefault="00AC74C4" w:rsidP="001A75DB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B40BB8">
              <w:rPr>
                <w:color w:val="000000"/>
                <w:sz w:val="24"/>
                <w:lang w:val="en-US"/>
              </w:rPr>
              <w:t xml:space="preserve">Basic Ajax Process </w:t>
            </w:r>
          </w:p>
          <w:p w:rsidR="00AC74C4" w:rsidRPr="00B40BB8" w:rsidRDefault="00AC74C4" w:rsidP="002C2ECA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B40BB8">
              <w:rPr>
                <w:color w:val="000000"/>
                <w:sz w:val="24"/>
                <w:lang w:val="en-US"/>
              </w:rPr>
              <w:t xml:space="preserve">States, methods and properties of </w:t>
            </w:r>
            <w:proofErr w:type="spellStart"/>
            <w:r w:rsidRPr="00B40BB8">
              <w:rPr>
                <w:color w:val="000000"/>
                <w:sz w:val="24"/>
                <w:lang w:val="en-US"/>
              </w:rPr>
              <w:t>XMLHttpRequest</w:t>
            </w:r>
            <w:proofErr w:type="spellEnd"/>
            <w:r w:rsidRPr="00B40BB8">
              <w:rPr>
                <w:color w:val="000000"/>
                <w:sz w:val="24"/>
                <w:lang w:val="en-US"/>
              </w:rPr>
              <w:t xml:space="preserve"> </w:t>
            </w:r>
          </w:p>
          <w:p w:rsidR="00AC74C4" w:rsidRPr="00B40BB8" w:rsidRDefault="00AC74C4" w:rsidP="002C2ECA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B40BB8">
              <w:rPr>
                <w:color w:val="000000"/>
                <w:sz w:val="24"/>
                <w:lang w:val="en-US"/>
              </w:rPr>
              <w:t>Handling events and response</w:t>
            </w:r>
          </w:p>
        </w:tc>
        <w:tc>
          <w:tcPr>
            <w:tcW w:w="11058" w:type="dxa"/>
            <w:vMerge w:val="restart"/>
            <w:tcBorders>
              <w:top w:val="single" w:sz="8" w:space="0" w:color="A6A6A6"/>
              <w:right w:val="single" w:sz="8" w:space="0" w:color="A6A6A6"/>
            </w:tcBorders>
            <w:shd w:val="clear" w:color="auto" w:fill="EDF2F8"/>
          </w:tcPr>
          <w:p w:rsidR="00AC74C4" w:rsidRPr="00B40BB8" w:rsidRDefault="00AC74C4" w:rsidP="001A75DB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7%</w:t>
            </w:r>
          </w:p>
        </w:tc>
      </w:tr>
      <w:tr w:rsidR="00AC74C4" w:rsidTr="005A3152">
        <w:trPr>
          <w:trHeight w:val="1357"/>
        </w:trPr>
        <w:tc>
          <w:tcPr>
            <w:tcW w:w="49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AC74C4" w:rsidRPr="00783F1F" w:rsidRDefault="00AC74C4" w:rsidP="001A75DB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Module6:GET/POST Ajax Call</w:t>
            </w:r>
          </w:p>
          <w:p w:rsidR="00AC74C4" w:rsidRDefault="00AC74C4" w:rsidP="001A75DB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4342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AC74C4" w:rsidRPr="00B40BB8" w:rsidRDefault="00AC74C4" w:rsidP="001A75DB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B40BB8">
              <w:rPr>
                <w:color w:val="000000"/>
                <w:sz w:val="24"/>
                <w:lang w:val="en-US"/>
              </w:rPr>
              <w:t>Making a ‘Get/Post/Head’ Ajax call</w:t>
            </w:r>
          </w:p>
          <w:p w:rsidR="00AC74C4" w:rsidRPr="00B40BB8" w:rsidRDefault="00AC74C4" w:rsidP="001A75DB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B40BB8">
              <w:rPr>
                <w:color w:val="000000"/>
                <w:sz w:val="24"/>
                <w:lang w:val="en-US"/>
              </w:rPr>
              <w:t>Get vs. Post Request issues</w:t>
            </w:r>
          </w:p>
          <w:p w:rsidR="00AC74C4" w:rsidRPr="00B40BB8" w:rsidRDefault="00AC74C4" w:rsidP="001A75DB">
            <w:pPr>
              <w:pStyle w:val="NoSpacing"/>
              <w:rPr>
                <w:b/>
                <w:color w:val="000000"/>
                <w:sz w:val="24"/>
                <w:u w:val="single"/>
                <w:lang w:val="en-US"/>
              </w:rPr>
            </w:pPr>
            <w:r w:rsidRPr="00B40BB8">
              <w:rPr>
                <w:color w:val="000000"/>
                <w:sz w:val="24"/>
                <w:lang w:val="en-US"/>
              </w:rPr>
              <w:t>Browser caching problem</w:t>
            </w:r>
          </w:p>
        </w:tc>
        <w:tc>
          <w:tcPr>
            <w:tcW w:w="11058" w:type="dxa"/>
            <w:vMerge/>
            <w:tcBorders>
              <w:right w:val="single" w:sz="8" w:space="0" w:color="A6A6A6"/>
            </w:tcBorders>
            <w:shd w:val="clear" w:color="auto" w:fill="EDF2F8"/>
          </w:tcPr>
          <w:p w:rsidR="00AC74C4" w:rsidRPr="00B40BB8" w:rsidRDefault="00AC74C4" w:rsidP="001A75DB">
            <w:pPr>
              <w:pStyle w:val="NoSpacing"/>
              <w:rPr>
                <w:color w:val="000000"/>
                <w:sz w:val="24"/>
                <w:lang w:val="en-US"/>
              </w:rPr>
            </w:pPr>
          </w:p>
        </w:tc>
      </w:tr>
      <w:tr w:rsidR="00AC74C4" w:rsidTr="005A3152">
        <w:trPr>
          <w:trHeight w:val="1357"/>
        </w:trPr>
        <w:tc>
          <w:tcPr>
            <w:tcW w:w="49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AC74C4" w:rsidRPr="001C07A9" w:rsidRDefault="00AC74C4" w:rsidP="001A75DB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lastRenderedPageBreak/>
              <w:t>Module7:</w:t>
            </w:r>
            <w:r w:rsidRPr="001C07A9">
              <w:rPr>
                <w:b/>
                <w:bCs/>
                <w:color w:val="000000"/>
                <w:sz w:val="28"/>
                <w:lang w:val="en-US"/>
              </w:rPr>
              <w:t xml:space="preserve">Handling </w:t>
            </w:r>
            <w:r>
              <w:rPr>
                <w:b/>
                <w:bCs/>
                <w:color w:val="000000"/>
                <w:sz w:val="28"/>
                <w:lang w:val="en-US"/>
              </w:rPr>
              <w:t>XML/JSON Request &amp; Response</w:t>
            </w:r>
          </w:p>
          <w:p w:rsidR="00AC74C4" w:rsidRPr="00F4506F" w:rsidRDefault="00AC74C4" w:rsidP="001A75DB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4342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AC74C4" w:rsidRPr="00B40BB8" w:rsidRDefault="00AC74C4" w:rsidP="001A75DB">
            <w:pPr>
              <w:pStyle w:val="NoSpacing"/>
              <w:rPr>
                <w:b/>
                <w:color w:val="000000"/>
                <w:sz w:val="24"/>
                <w:u w:val="single"/>
                <w:lang w:val="en-US"/>
              </w:rPr>
            </w:pPr>
            <w:r w:rsidRPr="00B40BB8">
              <w:rPr>
                <w:b/>
                <w:color w:val="000000"/>
                <w:sz w:val="24"/>
                <w:u w:val="single"/>
                <w:lang w:val="en-US"/>
              </w:rPr>
              <w:t>Handling XML Request &amp; Response</w:t>
            </w:r>
          </w:p>
          <w:p w:rsidR="00AC74C4" w:rsidRPr="00B40BB8" w:rsidRDefault="00AC74C4" w:rsidP="001A75DB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B40BB8">
              <w:rPr>
                <w:color w:val="000000"/>
                <w:sz w:val="24"/>
                <w:lang w:val="en-US"/>
              </w:rPr>
              <w:t xml:space="preserve">Send/Receive  XML data from client to server and vice versa </w:t>
            </w:r>
          </w:p>
          <w:p w:rsidR="00AC74C4" w:rsidRPr="00B40BB8" w:rsidRDefault="00AC74C4" w:rsidP="001A75DB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B40BB8">
              <w:rPr>
                <w:color w:val="000000"/>
                <w:sz w:val="24"/>
                <w:lang w:val="en-US"/>
              </w:rPr>
              <w:t>Send/Receive  JSON data from client to server and vice versa</w:t>
            </w:r>
          </w:p>
          <w:p w:rsidR="00AC74C4" w:rsidRPr="00B40BB8" w:rsidRDefault="00AC74C4" w:rsidP="002C2ECA">
            <w:pPr>
              <w:pStyle w:val="NoSpacing"/>
              <w:rPr>
                <w:color w:val="000000"/>
                <w:sz w:val="24"/>
                <w:lang w:val="en-US"/>
              </w:rPr>
            </w:pPr>
            <w:r w:rsidRPr="00B40BB8">
              <w:rPr>
                <w:color w:val="000000"/>
                <w:sz w:val="24"/>
                <w:lang w:val="en-US"/>
              </w:rPr>
              <w:t>JSON vs XML</w:t>
            </w:r>
          </w:p>
          <w:p w:rsidR="00AC74C4" w:rsidRPr="00B40BB8" w:rsidRDefault="00AC74C4" w:rsidP="001A75DB">
            <w:pPr>
              <w:pStyle w:val="NoSpacing"/>
              <w:rPr>
                <w:b/>
                <w:color w:val="000000"/>
                <w:sz w:val="24"/>
                <w:u w:val="single"/>
                <w:lang w:val="en-US"/>
              </w:rPr>
            </w:pPr>
          </w:p>
        </w:tc>
        <w:tc>
          <w:tcPr>
            <w:tcW w:w="11058" w:type="dxa"/>
            <w:vMerge/>
            <w:tcBorders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AC74C4" w:rsidRPr="00B40BB8" w:rsidRDefault="00AC74C4" w:rsidP="001A75DB">
            <w:pPr>
              <w:pStyle w:val="NoSpacing"/>
              <w:rPr>
                <w:b/>
                <w:color w:val="000000"/>
                <w:sz w:val="24"/>
                <w:u w:val="single"/>
                <w:lang w:val="en-US"/>
              </w:rPr>
            </w:pPr>
          </w:p>
        </w:tc>
      </w:tr>
      <w:tr w:rsidR="00AC74C4" w:rsidTr="00990F70">
        <w:trPr>
          <w:trHeight w:val="844"/>
        </w:trPr>
        <w:tc>
          <w:tcPr>
            <w:tcW w:w="49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AC74C4" w:rsidRDefault="00D2710F" w:rsidP="00D2710F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Module8</w:t>
            </w:r>
            <w:r w:rsidR="00AC74C4">
              <w:rPr>
                <w:b/>
                <w:bCs/>
                <w:color w:val="000000"/>
                <w:sz w:val="28"/>
                <w:lang w:val="en-US"/>
              </w:rPr>
              <w:t xml:space="preserve">: </w:t>
            </w:r>
            <w:r>
              <w:rPr>
                <w:b/>
                <w:bCs/>
                <w:color w:val="000000"/>
                <w:sz w:val="28"/>
                <w:lang w:val="en-US"/>
              </w:rPr>
              <w:t>Timer Functions</w:t>
            </w:r>
            <w:r w:rsidR="00AC74C4">
              <w:rPr>
                <w:b/>
                <w:bCs/>
                <w:color w:val="000000"/>
                <w:sz w:val="28"/>
                <w:lang w:val="en-US"/>
              </w:rPr>
              <w:t xml:space="preserve"> in JavaScript</w:t>
            </w:r>
            <w:r>
              <w:rPr>
                <w:b/>
                <w:bCs/>
                <w:color w:val="000000"/>
                <w:sz w:val="28"/>
                <w:lang w:val="en-US"/>
              </w:rPr>
              <w:t xml:space="preserve">  and Introduction to Web Workers</w:t>
            </w:r>
          </w:p>
        </w:tc>
        <w:tc>
          <w:tcPr>
            <w:tcW w:w="4342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D2710F" w:rsidRDefault="00D2710F" w:rsidP="001D4C64">
            <w:pPr>
              <w:pStyle w:val="NoSpacing"/>
              <w:rPr>
                <w:color w:val="000000"/>
                <w:sz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lang w:val="en-US"/>
              </w:rPr>
              <w:t>setTimeout</w:t>
            </w:r>
            <w:proofErr w:type="spellEnd"/>
            <w:r>
              <w:rPr>
                <w:color w:val="000000"/>
                <w:sz w:val="24"/>
                <w:lang w:val="en-US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lang w:val="en-US"/>
              </w:rPr>
              <w:t>setInterval</w:t>
            </w:r>
            <w:proofErr w:type="spellEnd"/>
          </w:p>
          <w:p w:rsidR="00AC74C4" w:rsidRDefault="00F2089B" w:rsidP="001D4C64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Multi-Threading</w:t>
            </w:r>
            <w:r w:rsidR="00AC74C4">
              <w:rPr>
                <w:color w:val="000000"/>
                <w:sz w:val="24"/>
                <w:lang w:val="en-US"/>
              </w:rPr>
              <w:t xml:space="preserve"> using Web Workers</w:t>
            </w:r>
          </w:p>
          <w:p w:rsidR="00AC74C4" w:rsidRPr="009A3DB7" w:rsidRDefault="00AC74C4" w:rsidP="001D4C64">
            <w:pPr>
              <w:pStyle w:val="NoSpacing"/>
              <w:rPr>
                <w:color w:val="000000"/>
                <w:sz w:val="24"/>
                <w:lang w:val="en-US"/>
              </w:rPr>
            </w:pPr>
          </w:p>
        </w:tc>
        <w:tc>
          <w:tcPr>
            <w:tcW w:w="11058" w:type="dxa"/>
            <w:vMerge w:val="restart"/>
            <w:tcBorders>
              <w:top w:val="single" w:sz="8" w:space="0" w:color="A6A6A6"/>
              <w:right w:val="single" w:sz="8" w:space="0" w:color="A6A6A6"/>
            </w:tcBorders>
            <w:shd w:val="clear" w:color="auto" w:fill="EDF2F8"/>
          </w:tcPr>
          <w:p w:rsidR="00AC74C4" w:rsidRDefault="00AC74C4" w:rsidP="00AD44FC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6%</w:t>
            </w:r>
          </w:p>
        </w:tc>
      </w:tr>
      <w:tr w:rsidR="00AC74C4" w:rsidTr="00990F70">
        <w:trPr>
          <w:trHeight w:val="934"/>
        </w:trPr>
        <w:tc>
          <w:tcPr>
            <w:tcW w:w="49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AC74C4" w:rsidRDefault="00D2710F" w:rsidP="00E04699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Module9</w:t>
            </w:r>
            <w:r w:rsidR="00AC74C4">
              <w:rPr>
                <w:b/>
                <w:bCs/>
                <w:color w:val="000000"/>
                <w:sz w:val="28"/>
                <w:lang w:val="en-US"/>
              </w:rPr>
              <w:t>:Cookies and Cross Domain Issues</w:t>
            </w:r>
          </w:p>
          <w:p w:rsidR="00AC74C4" w:rsidRDefault="00AC74C4" w:rsidP="00E04699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  <w:p w:rsidR="00AC74C4" w:rsidRDefault="00AC74C4" w:rsidP="00E04699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  <w:p w:rsidR="00AC74C4" w:rsidRDefault="00AC74C4" w:rsidP="00E04699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4342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AC74C4" w:rsidRDefault="00AC74C4" w:rsidP="001D4C64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Introduction to Cookie data </w:t>
            </w:r>
            <w:bookmarkStart w:id="0" w:name="_GoBack"/>
            <w:bookmarkEnd w:id="0"/>
            <w:r>
              <w:rPr>
                <w:color w:val="000000"/>
                <w:sz w:val="24"/>
                <w:lang w:val="en-US"/>
              </w:rPr>
              <w:t>storage medium</w:t>
            </w:r>
          </w:p>
          <w:p w:rsidR="00AC74C4" w:rsidRDefault="00AC74C4" w:rsidP="001D4C64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Demo implementation of cookie in JS </w:t>
            </w:r>
          </w:p>
          <w:p w:rsidR="00D2710F" w:rsidRDefault="00D2710F" w:rsidP="001D4C64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Introduction to Web data Storage</w:t>
            </w:r>
          </w:p>
          <w:p w:rsidR="00AC74C4" w:rsidRDefault="00AC74C4" w:rsidP="00DA1A2F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XHR request and cross domain issues</w:t>
            </w:r>
          </w:p>
          <w:p w:rsidR="00AC74C4" w:rsidRDefault="00AC74C4" w:rsidP="00DA1A2F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Cross Origin Resource Sharing (CORS)</w:t>
            </w:r>
          </w:p>
          <w:p w:rsidR="00AC74C4" w:rsidRDefault="00AC74C4" w:rsidP="001D4C64">
            <w:pPr>
              <w:pStyle w:val="NoSpacing"/>
              <w:rPr>
                <w:color w:val="000000"/>
                <w:sz w:val="24"/>
                <w:lang w:val="en-US"/>
              </w:rPr>
            </w:pPr>
          </w:p>
          <w:p w:rsidR="00AC74C4" w:rsidRPr="009A3DB7" w:rsidRDefault="00AC74C4" w:rsidP="001D4C64">
            <w:pPr>
              <w:pStyle w:val="NoSpacing"/>
              <w:rPr>
                <w:color w:val="000000"/>
                <w:sz w:val="24"/>
                <w:lang w:val="en-US"/>
              </w:rPr>
            </w:pPr>
          </w:p>
        </w:tc>
        <w:tc>
          <w:tcPr>
            <w:tcW w:w="11058" w:type="dxa"/>
            <w:vMerge/>
            <w:tcBorders>
              <w:right w:val="single" w:sz="8" w:space="0" w:color="A6A6A6"/>
            </w:tcBorders>
            <w:shd w:val="clear" w:color="auto" w:fill="EDF2F8"/>
          </w:tcPr>
          <w:p w:rsidR="00AC74C4" w:rsidRDefault="00AC74C4" w:rsidP="00AD44FC">
            <w:pPr>
              <w:pStyle w:val="NoSpacing"/>
              <w:rPr>
                <w:color w:val="000000"/>
                <w:sz w:val="24"/>
                <w:lang w:val="en-US"/>
              </w:rPr>
            </w:pPr>
          </w:p>
        </w:tc>
      </w:tr>
      <w:tr w:rsidR="00AC74C4" w:rsidRPr="009A3DB7" w:rsidTr="00990F70">
        <w:trPr>
          <w:trHeight w:val="1384"/>
        </w:trPr>
        <w:tc>
          <w:tcPr>
            <w:tcW w:w="49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AC74C4" w:rsidRDefault="00D2710F" w:rsidP="00AD7148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lang w:val="en-US"/>
              </w:rPr>
              <w:t>Module10</w:t>
            </w:r>
            <w:r w:rsidR="00AC74C4">
              <w:rPr>
                <w:b/>
                <w:bCs/>
                <w:color w:val="000000"/>
                <w:sz w:val="28"/>
                <w:lang w:val="en-US"/>
              </w:rPr>
              <w:t>: Best Practices in JavaScript</w:t>
            </w:r>
          </w:p>
        </w:tc>
        <w:tc>
          <w:tcPr>
            <w:tcW w:w="4342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AC74C4" w:rsidRDefault="00AC74C4" w:rsidP="00AD44FC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Variable and function Naming</w:t>
            </w:r>
          </w:p>
          <w:p w:rsidR="00AC74C4" w:rsidRDefault="00AC74C4" w:rsidP="00AD44FC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Unobtrusive Approach </w:t>
            </w:r>
          </w:p>
          <w:p w:rsidR="00AC74C4" w:rsidRDefault="00AC74C4" w:rsidP="00AD44FC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Avoid </w:t>
            </w:r>
            <w:proofErr w:type="spellStart"/>
            <w:r>
              <w:rPr>
                <w:color w:val="000000"/>
                <w:sz w:val="24"/>
                <w:lang w:val="en-US"/>
              </w:rPr>
              <w:t>Globals</w:t>
            </w:r>
            <w:proofErr w:type="spellEnd"/>
            <w:r>
              <w:rPr>
                <w:color w:val="000000"/>
                <w:sz w:val="24"/>
                <w:lang w:val="en-US"/>
              </w:rPr>
              <w:t>, Optimize Loops</w:t>
            </w:r>
          </w:p>
          <w:p w:rsidR="00AC74C4" w:rsidRDefault="00AC74C4" w:rsidP="00AD44FC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With Statement and </w:t>
            </w:r>
            <w:proofErr w:type="spellStart"/>
            <w:r>
              <w:rPr>
                <w:color w:val="000000"/>
                <w:sz w:val="24"/>
                <w:lang w:val="en-US"/>
              </w:rPr>
              <w:t>eval</w:t>
            </w:r>
            <w:proofErr w:type="spellEnd"/>
            <w:r>
              <w:rPr>
                <w:color w:val="000000"/>
                <w:sz w:val="24"/>
                <w:lang w:val="en-US"/>
              </w:rPr>
              <w:t>() issue</w:t>
            </w:r>
          </w:p>
          <w:p w:rsidR="00AC74C4" w:rsidRDefault="00AC74C4" w:rsidP="00AD44FC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Use of Object Literals</w:t>
            </w:r>
          </w:p>
          <w:p w:rsidR="00AC74C4" w:rsidRDefault="00AC74C4" w:rsidP="00AD44FC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Memory Management</w:t>
            </w:r>
          </w:p>
          <w:p w:rsidR="00AC74C4" w:rsidRDefault="00AC74C4" w:rsidP="00AD44FC">
            <w:pPr>
              <w:pStyle w:val="NoSpacing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Maintainability of code and Performance Issues</w:t>
            </w:r>
          </w:p>
        </w:tc>
        <w:tc>
          <w:tcPr>
            <w:tcW w:w="11058" w:type="dxa"/>
            <w:vMerge/>
            <w:tcBorders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AC74C4" w:rsidRDefault="00AC74C4" w:rsidP="00AD44FC">
            <w:pPr>
              <w:pStyle w:val="NoSpacing"/>
              <w:rPr>
                <w:color w:val="000000"/>
                <w:sz w:val="24"/>
                <w:lang w:val="en-US"/>
              </w:rPr>
            </w:pPr>
          </w:p>
        </w:tc>
      </w:tr>
      <w:tr w:rsidR="008C68C6" w:rsidRPr="009A3DB7" w:rsidTr="0037644B">
        <w:trPr>
          <w:trHeight w:val="1384"/>
        </w:trPr>
        <w:tc>
          <w:tcPr>
            <w:tcW w:w="49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EDF2F8"/>
          </w:tcPr>
          <w:p w:rsidR="008C68C6" w:rsidRDefault="008C68C6" w:rsidP="00AD7148">
            <w:pPr>
              <w:pStyle w:val="NoSpacing"/>
              <w:rPr>
                <w:b/>
                <w:bCs/>
                <w:color w:val="000000"/>
                <w:sz w:val="28"/>
                <w:lang w:val="en-US"/>
              </w:rPr>
            </w:pPr>
          </w:p>
        </w:tc>
        <w:tc>
          <w:tcPr>
            <w:tcW w:w="4342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8C68C6" w:rsidRPr="008C68C6" w:rsidRDefault="008C68C6" w:rsidP="00AD44FC">
            <w:pPr>
              <w:pStyle w:val="NoSpacing"/>
              <w:rPr>
                <w:b/>
                <w:color w:val="000000"/>
                <w:sz w:val="24"/>
                <w:lang w:val="en-US"/>
              </w:rPr>
            </w:pPr>
            <w:r w:rsidRPr="008C68C6">
              <w:rPr>
                <w:b/>
                <w:color w:val="000000"/>
                <w:sz w:val="24"/>
                <w:lang w:val="en-US"/>
              </w:rPr>
              <w:t>Total</w:t>
            </w:r>
          </w:p>
        </w:tc>
        <w:tc>
          <w:tcPr>
            <w:tcW w:w="11058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8C68C6" w:rsidRPr="008C68C6" w:rsidRDefault="008C68C6" w:rsidP="00AD44FC">
            <w:pPr>
              <w:pStyle w:val="NoSpacing"/>
              <w:rPr>
                <w:b/>
                <w:color w:val="000000"/>
                <w:sz w:val="24"/>
                <w:lang w:val="en-US"/>
              </w:rPr>
            </w:pPr>
            <w:r w:rsidRPr="008C68C6">
              <w:rPr>
                <w:b/>
                <w:color w:val="000000"/>
                <w:sz w:val="24"/>
                <w:lang w:val="en-US"/>
              </w:rPr>
              <w:t>25%</w:t>
            </w:r>
          </w:p>
        </w:tc>
      </w:tr>
    </w:tbl>
    <w:p w:rsidR="006F58F1" w:rsidRDefault="006F58F1" w:rsidP="00695D21">
      <w:pPr>
        <w:pStyle w:val="NoSpacing"/>
        <w:rPr>
          <w:b/>
          <w:sz w:val="32"/>
          <w:lang w:val="en-US"/>
        </w:rPr>
      </w:pPr>
    </w:p>
    <w:sectPr w:rsidR="006F58F1" w:rsidSect="00FC6CE7">
      <w:headerReference w:type="default" r:id="rId11"/>
      <w:footerReference w:type="default" r:id="rId12"/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4AE" w:rsidRDefault="003A24AE" w:rsidP="00D35B83">
      <w:pPr>
        <w:spacing w:after="0" w:line="240" w:lineRule="auto"/>
      </w:pPr>
      <w:r>
        <w:separator/>
      </w:r>
    </w:p>
  </w:endnote>
  <w:endnote w:type="continuationSeparator" w:id="0">
    <w:p w:rsidR="003A24AE" w:rsidRDefault="003A24AE" w:rsidP="00D3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83" w:rsidRDefault="00D35B83" w:rsidP="00D35B83">
    <w:pPr>
      <w:pStyle w:val="Footer"/>
      <w:jc w:val="right"/>
    </w:pPr>
    <w:proofErr w:type="spellStart"/>
    <w:r>
      <w:t>learning@persistent</w:t>
    </w:r>
    <w:proofErr w:type="spellEnd"/>
  </w:p>
  <w:p w:rsidR="00D35B83" w:rsidRPr="00D35B83" w:rsidRDefault="00D35B83" w:rsidP="00D35B83">
    <w:pPr>
      <w:pStyle w:val="Footer"/>
      <w:jc w:val="right"/>
      <w:rPr>
        <w:sz w:val="18"/>
      </w:rPr>
    </w:pPr>
    <w:r w:rsidRPr="00D35B83">
      <w:rPr>
        <w:sz w:val="18"/>
      </w:rPr>
      <w:t>Persistent Systems Ltd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4AE" w:rsidRDefault="003A24AE" w:rsidP="00D35B83">
      <w:pPr>
        <w:spacing w:after="0" w:line="240" w:lineRule="auto"/>
      </w:pPr>
      <w:r>
        <w:separator/>
      </w:r>
    </w:p>
  </w:footnote>
  <w:footnote w:type="continuationSeparator" w:id="0">
    <w:p w:rsidR="003A24AE" w:rsidRDefault="003A24AE" w:rsidP="00D35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83" w:rsidRDefault="009B42FC" w:rsidP="00D35B83">
    <w:pPr>
      <w:pStyle w:val="Header"/>
      <w:jc w:val="right"/>
    </w:pPr>
    <w:r>
      <w:rPr>
        <w:b/>
        <w:bCs/>
        <w:noProof/>
        <w:lang w:val="en-US"/>
      </w:rPr>
      <w:drawing>
        <wp:inline distT="0" distB="0" distL="0" distR="0">
          <wp:extent cx="542925" cy="47625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43BC"/>
    <w:multiLevelType w:val="hybridMultilevel"/>
    <w:tmpl w:val="941EB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4251"/>
    <w:multiLevelType w:val="hybridMultilevel"/>
    <w:tmpl w:val="DCAA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F312D"/>
    <w:multiLevelType w:val="hybridMultilevel"/>
    <w:tmpl w:val="FE887226"/>
    <w:lvl w:ilvl="0" w:tplc="AE5A2D1A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32352A"/>
    <w:multiLevelType w:val="hybridMultilevel"/>
    <w:tmpl w:val="C57A7F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B6150"/>
    <w:multiLevelType w:val="hybridMultilevel"/>
    <w:tmpl w:val="77404E70"/>
    <w:lvl w:ilvl="0" w:tplc="F1701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93D11"/>
    <w:multiLevelType w:val="hybridMultilevel"/>
    <w:tmpl w:val="8F76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44A55"/>
    <w:multiLevelType w:val="hybridMultilevel"/>
    <w:tmpl w:val="A79466E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7">
    <w:nsid w:val="32D84A68"/>
    <w:multiLevelType w:val="hybridMultilevel"/>
    <w:tmpl w:val="8668BF2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180"/>
      </w:pPr>
      <w:rPr>
        <w:rFonts w:ascii="Symbol" w:hAnsi="Symbol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8">
    <w:nsid w:val="36C97412"/>
    <w:multiLevelType w:val="hybridMultilevel"/>
    <w:tmpl w:val="109ED892"/>
    <w:lvl w:ilvl="0" w:tplc="AE5A2D1A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5114F2EA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0E5848"/>
    <w:multiLevelType w:val="hybridMultilevel"/>
    <w:tmpl w:val="F16C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53AFC"/>
    <w:multiLevelType w:val="singleLevel"/>
    <w:tmpl w:val="0298DE28"/>
    <w:lvl w:ilvl="0">
      <w:start w:val="1"/>
      <w:numFmt w:val="bullet"/>
      <w:pStyle w:val="BulletBodyTex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3EB847CF"/>
    <w:multiLevelType w:val="hybridMultilevel"/>
    <w:tmpl w:val="48D81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0F31F6"/>
    <w:multiLevelType w:val="hybridMultilevel"/>
    <w:tmpl w:val="64EA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352BC1"/>
    <w:multiLevelType w:val="hybridMultilevel"/>
    <w:tmpl w:val="9CD8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D00678"/>
    <w:multiLevelType w:val="hybridMultilevel"/>
    <w:tmpl w:val="A3242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8F203CE"/>
    <w:multiLevelType w:val="hybridMultilevel"/>
    <w:tmpl w:val="5EF2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DD38E8"/>
    <w:multiLevelType w:val="hybridMultilevel"/>
    <w:tmpl w:val="A544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F232B"/>
    <w:multiLevelType w:val="hybridMultilevel"/>
    <w:tmpl w:val="BCD2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875E31"/>
    <w:multiLevelType w:val="hybridMultilevel"/>
    <w:tmpl w:val="94B6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5"/>
  </w:num>
  <w:num w:numId="4">
    <w:abstractNumId w:val="12"/>
  </w:num>
  <w:num w:numId="5">
    <w:abstractNumId w:val="13"/>
  </w:num>
  <w:num w:numId="6">
    <w:abstractNumId w:val="9"/>
  </w:num>
  <w:num w:numId="7">
    <w:abstractNumId w:val="18"/>
  </w:num>
  <w:num w:numId="8">
    <w:abstractNumId w:val="17"/>
  </w:num>
  <w:num w:numId="9">
    <w:abstractNumId w:val="4"/>
  </w:num>
  <w:num w:numId="10">
    <w:abstractNumId w:val="1"/>
  </w:num>
  <w:num w:numId="11">
    <w:abstractNumId w:val="16"/>
  </w:num>
  <w:num w:numId="12">
    <w:abstractNumId w:val="5"/>
  </w:num>
  <w:num w:numId="13">
    <w:abstractNumId w:val="14"/>
  </w:num>
  <w:num w:numId="14">
    <w:abstractNumId w:val="7"/>
  </w:num>
  <w:num w:numId="15">
    <w:abstractNumId w:val="3"/>
  </w:num>
  <w:num w:numId="16">
    <w:abstractNumId w:val="6"/>
  </w:num>
  <w:num w:numId="17">
    <w:abstractNumId w:val="2"/>
  </w:num>
  <w:num w:numId="18">
    <w:abstractNumId w:val="8"/>
  </w:num>
  <w:num w:numId="19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19"/>
    <w:rsid w:val="000019EF"/>
    <w:rsid w:val="00015A44"/>
    <w:rsid w:val="00016EB8"/>
    <w:rsid w:val="00022F8A"/>
    <w:rsid w:val="00031100"/>
    <w:rsid w:val="00034319"/>
    <w:rsid w:val="00047633"/>
    <w:rsid w:val="000611E4"/>
    <w:rsid w:val="00070C53"/>
    <w:rsid w:val="00074318"/>
    <w:rsid w:val="00074E93"/>
    <w:rsid w:val="00084F06"/>
    <w:rsid w:val="000959FE"/>
    <w:rsid w:val="000A1844"/>
    <w:rsid w:val="000A4316"/>
    <w:rsid w:val="000C2982"/>
    <w:rsid w:val="000C2D3C"/>
    <w:rsid w:val="000C421A"/>
    <w:rsid w:val="000D7F7A"/>
    <w:rsid w:val="000F746C"/>
    <w:rsid w:val="00100814"/>
    <w:rsid w:val="00113290"/>
    <w:rsid w:val="0012180F"/>
    <w:rsid w:val="00122EF2"/>
    <w:rsid w:val="00132252"/>
    <w:rsid w:val="001441EA"/>
    <w:rsid w:val="00154421"/>
    <w:rsid w:val="00160B9D"/>
    <w:rsid w:val="0016333D"/>
    <w:rsid w:val="001714AD"/>
    <w:rsid w:val="00176B23"/>
    <w:rsid w:val="00182C43"/>
    <w:rsid w:val="001A6956"/>
    <w:rsid w:val="001C07A9"/>
    <w:rsid w:val="001C682B"/>
    <w:rsid w:val="001C6954"/>
    <w:rsid w:val="001D241F"/>
    <w:rsid w:val="001D4C64"/>
    <w:rsid w:val="001E63BD"/>
    <w:rsid w:val="002039BC"/>
    <w:rsid w:val="00214B17"/>
    <w:rsid w:val="00217387"/>
    <w:rsid w:val="0022094A"/>
    <w:rsid w:val="00233851"/>
    <w:rsid w:val="0025135D"/>
    <w:rsid w:val="002773B6"/>
    <w:rsid w:val="00283160"/>
    <w:rsid w:val="00286393"/>
    <w:rsid w:val="002B5E0B"/>
    <w:rsid w:val="002C2ECA"/>
    <w:rsid w:val="002E04E8"/>
    <w:rsid w:val="002E717B"/>
    <w:rsid w:val="00311672"/>
    <w:rsid w:val="0032462A"/>
    <w:rsid w:val="00335968"/>
    <w:rsid w:val="003505B6"/>
    <w:rsid w:val="00354869"/>
    <w:rsid w:val="00360CE5"/>
    <w:rsid w:val="00364B51"/>
    <w:rsid w:val="0037644B"/>
    <w:rsid w:val="00384CFE"/>
    <w:rsid w:val="003A24AE"/>
    <w:rsid w:val="003A656B"/>
    <w:rsid w:val="003B3976"/>
    <w:rsid w:val="003B5BB1"/>
    <w:rsid w:val="003C1072"/>
    <w:rsid w:val="003C256E"/>
    <w:rsid w:val="003C799C"/>
    <w:rsid w:val="003D2045"/>
    <w:rsid w:val="003E4098"/>
    <w:rsid w:val="003F1CC2"/>
    <w:rsid w:val="0040094A"/>
    <w:rsid w:val="00417608"/>
    <w:rsid w:val="0045063D"/>
    <w:rsid w:val="004552B8"/>
    <w:rsid w:val="004572A8"/>
    <w:rsid w:val="0045749D"/>
    <w:rsid w:val="00472C4D"/>
    <w:rsid w:val="00477CB8"/>
    <w:rsid w:val="00483D20"/>
    <w:rsid w:val="00492EEE"/>
    <w:rsid w:val="004A608C"/>
    <w:rsid w:val="004C159B"/>
    <w:rsid w:val="004C6A6C"/>
    <w:rsid w:val="004D7D78"/>
    <w:rsid w:val="00504E62"/>
    <w:rsid w:val="00542020"/>
    <w:rsid w:val="005521B4"/>
    <w:rsid w:val="00560DE6"/>
    <w:rsid w:val="005721B8"/>
    <w:rsid w:val="00574551"/>
    <w:rsid w:val="0058029E"/>
    <w:rsid w:val="00580976"/>
    <w:rsid w:val="0059416B"/>
    <w:rsid w:val="0059593E"/>
    <w:rsid w:val="005A513A"/>
    <w:rsid w:val="005D69A6"/>
    <w:rsid w:val="005D72CE"/>
    <w:rsid w:val="005E38C8"/>
    <w:rsid w:val="00605FA9"/>
    <w:rsid w:val="006367BA"/>
    <w:rsid w:val="00640682"/>
    <w:rsid w:val="00647B4D"/>
    <w:rsid w:val="00650E9A"/>
    <w:rsid w:val="006555E4"/>
    <w:rsid w:val="00657115"/>
    <w:rsid w:val="006725BB"/>
    <w:rsid w:val="006948C2"/>
    <w:rsid w:val="00695D21"/>
    <w:rsid w:val="006970D5"/>
    <w:rsid w:val="00697E1F"/>
    <w:rsid w:val="006A12A7"/>
    <w:rsid w:val="006A26F8"/>
    <w:rsid w:val="006A6AA8"/>
    <w:rsid w:val="006A6D24"/>
    <w:rsid w:val="006B6BB4"/>
    <w:rsid w:val="006B6E3B"/>
    <w:rsid w:val="006C60AE"/>
    <w:rsid w:val="006E2938"/>
    <w:rsid w:val="006F58F1"/>
    <w:rsid w:val="00712C2F"/>
    <w:rsid w:val="00721ED6"/>
    <w:rsid w:val="00724090"/>
    <w:rsid w:val="007470DD"/>
    <w:rsid w:val="00756ABE"/>
    <w:rsid w:val="00760D4F"/>
    <w:rsid w:val="00763259"/>
    <w:rsid w:val="00765F47"/>
    <w:rsid w:val="0078375C"/>
    <w:rsid w:val="00783F1F"/>
    <w:rsid w:val="00793E20"/>
    <w:rsid w:val="007A1AAE"/>
    <w:rsid w:val="007B20A7"/>
    <w:rsid w:val="007B6CAB"/>
    <w:rsid w:val="007C423B"/>
    <w:rsid w:val="007E4ECE"/>
    <w:rsid w:val="007E7F32"/>
    <w:rsid w:val="007F77A6"/>
    <w:rsid w:val="00811EEC"/>
    <w:rsid w:val="00816526"/>
    <w:rsid w:val="0082201C"/>
    <w:rsid w:val="00822310"/>
    <w:rsid w:val="00827285"/>
    <w:rsid w:val="00860161"/>
    <w:rsid w:val="0086201F"/>
    <w:rsid w:val="00863761"/>
    <w:rsid w:val="00872619"/>
    <w:rsid w:val="00874239"/>
    <w:rsid w:val="008802EC"/>
    <w:rsid w:val="00895A8B"/>
    <w:rsid w:val="008A3597"/>
    <w:rsid w:val="008A7123"/>
    <w:rsid w:val="008A755C"/>
    <w:rsid w:val="008B4602"/>
    <w:rsid w:val="008B597C"/>
    <w:rsid w:val="008C68C6"/>
    <w:rsid w:val="008D064E"/>
    <w:rsid w:val="008D34A8"/>
    <w:rsid w:val="008E7EE7"/>
    <w:rsid w:val="008F043E"/>
    <w:rsid w:val="009056B9"/>
    <w:rsid w:val="00912DBE"/>
    <w:rsid w:val="009166B9"/>
    <w:rsid w:val="00925D3B"/>
    <w:rsid w:val="00932DCC"/>
    <w:rsid w:val="009347C2"/>
    <w:rsid w:val="00960240"/>
    <w:rsid w:val="00983A7A"/>
    <w:rsid w:val="009A3DB7"/>
    <w:rsid w:val="009A5FE9"/>
    <w:rsid w:val="009B42FC"/>
    <w:rsid w:val="009B7FD7"/>
    <w:rsid w:val="009D4D79"/>
    <w:rsid w:val="009D5267"/>
    <w:rsid w:val="009D5E1F"/>
    <w:rsid w:val="009F0829"/>
    <w:rsid w:val="009F6157"/>
    <w:rsid w:val="00A12313"/>
    <w:rsid w:val="00A162D2"/>
    <w:rsid w:val="00A164A4"/>
    <w:rsid w:val="00A24F6F"/>
    <w:rsid w:val="00A2563D"/>
    <w:rsid w:val="00A30224"/>
    <w:rsid w:val="00A324AA"/>
    <w:rsid w:val="00A51715"/>
    <w:rsid w:val="00A51F2F"/>
    <w:rsid w:val="00A76787"/>
    <w:rsid w:val="00A904DE"/>
    <w:rsid w:val="00A92681"/>
    <w:rsid w:val="00AA1E7E"/>
    <w:rsid w:val="00AA3908"/>
    <w:rsid w:val="00AC14D0"/>
    <w:rsid w:val="00AC74C4"/>
    <w:rsid w:val="00AD7148"/>
    <w:rsid w:val="00AD78A1"/>
    <w:rsid w:val="00AE0D19"/>
    <w:rsid w:val="00AF181F"/>
    <w:rsid w:val="00AF3897"/>
    <w:rsid w:val="00B01AED"/>
    <w:rsid w:val="00B07DB0"/>
    <w:rsid w:val="00B111BC"/>
    <w:rsid w:val="00B14349"/>
    <w:rsid w:val="00B20E36"/>
    <w:rsid w:val="00B30BA9"/>
    <w:rsid w:val="00B36632"/>
    <w:rsid w:val="00B40BB8"/>
    <w:rsid w:val="00B561D4"/>
    <w:rsid w:val="00B57AAE"/>
    <w:rsid w:val="00B6304C"/>
    <w:rsid w:val="00B731F1"/>
    <w:rsid w:val="00B7505D"/>
    <w:rsid w:val="00B8664D"/>
    <w:rsid w:val="00B90CD1"/>
    <w:rsid w:val="00B91428"/>
    <w:rsid w:val="00B9169B"/>
    <w:rsid w:val="00B91D80"/>
    <w:rsid w:val="00BA3F41"/>
    <w:rsid w:val="00BB039A"/>
    <w:rsid w:val="00BB40DD"/>
    <w:rsid w:val="00BC5AC6"/>
    <w:rsid w:val="00BD10D4"/>
    <w:rsid w:val="00BD11CE"/>
    <w:rsid w:val="00BD661A"/>
    <w:rsid w:val="00BE45D4"/>
    <w:rsid w:val="00BE716A"/>
    <w:rsid w:val="00BF088D"/>
    <w:rsid w:val="00C00E3F"/>
    <w:rsid w:val="00C10BBB"/>
    <w:rsid w:val="00C147F6"/>
    <w:rsid w:val="00C17387"/>
    <w:rsid w:val="00C33289"/>
    <w:rsid w:val="00C36595"/>
    <w:rsid w:val="00C368E9"/>
    <w:rsid w:val="00C95E7D"/>
    <w:rsid w:val="00C96160"/>
    <w:rsid w:val="00CA1CA4"/>
    <w:rsid w:val="00CC298A"/>
    <w:rsid w:val="00CC329D"/>
    <w:rsid w:val="00CC67B0"/>
    <w:rsid w:val="00CD7CE3"/>
    <w:rsid w:val="00CE370E"/>
    <w:rsid w:val="00CE4E27"/>
    <w:rsid w:val="00CF29D9"/>
    <w:rsid w:val="00CF4645"/>
    <w:rsid w:val="00CF4967"/>
    <w:rsid w:val="00D21206"/>
    <w:rsid w:val="00D26B52"/>
    <w:rsid w:val="00D2710F"/>
    <w:rsid w:val="00D35B83"/>
    <w:rsid w:val="00D56E1D"/>
    <w:rsid w:val="00D60CEF"/>
    <w:rsid w:val="00D725D0"/>
    <w:rsid w:val="00D74352"/>
    <w:rsid w:val="00D85176"/>
    <w:rsid w:val="00D8517B"/>
    <w:rsid w:val="00D85716"/>
    <w:rsid w:val="00DA037E"/>
    <w:rsid w:val="00DA1A2F"/>
    <w:rsid w:val="00DC33F0"/>
    <w:rsid w:val="00DD3D8F"/>
    <w:rsid w:val="00E20057"/>
    <w:rsid w:val="00E3543B"/>
    <w:rsid w:val="00E37719"/>
    <w:rsid w:val="00E44868"/>
    <w:rsid w:val="00E46F84"/>
    <w:rsid w:val="00E724D4"/>
    <w:rsid w:val="00E83219"/>
    <w:rsid w:val="00E86837"/>
    <w:rsid w:val="00E871F4"/>
    <w:rsid w:val="00E95C88"/>
    <w:rsid w:val="00EB6B64"/>
    <w:rsid w:val="00EC7666"/>
    <w:rsid w:val="00ED654E"/>
    <w:rsid w:val="00EE3C09"/>
    <w:rsid w:val="00EF5B5E"/>
    <w:rsid w:val="00EF67C7"/>
    <w:rsid w:val="00F00F0D"/>
    <w:rsid w:val="00F2089B"/>
    <w:rsid w:val="00F20D61"/>
    <w:rsid w:val="00F2736C"/>
    <w:rsid w:val="00F34287"/>
    <w:rsid w:val="00F4506F"/>
    <w:rsid w:val="00F55E69"/>
    <w:rsid w:val="00F8660D"/>
    <w:rsid w:val="00F87E8D"/>
    <w:rsid w:val="00F97C9F"/>
    <w:rsid w:val="00FA24E8"/>
    <w:rsid w:val="00FA26A5"/>
    <w:rsid w:val="00FB0D2D"/>
    <w:rsid w:val="00FC6CE7"/>
    <w:rsid w:val="00FD2319"/>
    <w:rsid w:val="00FD5C5C"/>
    <w:rsid w:val="00FD5D6A"/>
    <w:rsid w:val="00FF5636"/>
    <w:rsid w:val="00FF65B4"/>
    <w:rsid w:val="00FF7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27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BodyText">
    <w:name w:val="Bullet Body Text"/>
    <w:basedOn w:val="Normal"/>
    <w:uiPriority w:val="99"/>
    <w:rsid w:val="00BE716A"/>
    <w:pPr>
      <w:numPr>
        <w:numId w:val="1"/>
      </w:numPr>
      <w:spacing w:before="40" w:after="4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E71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716A"/>
  </w:style>
  <w:style w:type="paragraph" w:styleId="NoSpacing">
    <w:name w:val="No Spacing"/>
    <w:uiPriority w:val="99"/>
    <w:qFormat/>
    <w:rsid w:val="00BE716A"/>
    <w:rPr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D851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FC6C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24-bookauthor">
    <w:name w:val="b24-bookauthor"/>
    <w:basedOn w:val="DefaultParagraphFont"/>
    <w:rsid w:val="00483D20"/>
  </w:style>
  <w:style w:type="character" w:styleId="CommentReference">
    <w:name w:val="annotation reference"/>
    <w:basedOn w:val="DefaultParagraphFont"/>
    <w:uiPriority w:val="99"/>
    <w:semiHidden/>
    <w:unhideWhenUsed/>
    <w:rsid w:val="00CF4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645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645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45"/>
    <w:rPr>
      <w:rFonts w:ascii="Tahoma" w:hAnsi="Tahoma" w:cs="Tahoma"/>
      <w:sz w:val="16"/>
      <w:szCs w:val="16"/>
      <w:lang w:val="en-IN"/>
    </w:rPr>
  </w:style>
  <w:style w:type="table" w:customStyle="1" w:styleId="LightShading1">
    <w:name w:val="Light Shading1"/>
    <w:basedOn w:val="TableNormal"/>
    <w:uiPriority w:val="60"/>
    <w:rsid w:val="00EF67C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olorfulGrid-Accent1">
    <w:name w:val="Colorful Grid Accent 1"/>
    <w:basedOn w:val="TableNormal"/>
    <w:uiPriority w:val="73"/>
    <w:rsid w:val="00EF67C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3-Accent4">
    <w:name w:val="Medium Grid 3 Accent 4"/>
    <w:basedOn w:val="TableNormal"/>
    <w:uiPriority w:val="69"/>
    <w:rsid w:val="00EF67C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1">
    <w:name w:val="Medium Grid 3 Accent 1"/>
    <w:basedOn w:val="TableNormal"/>
    <w:uiPriority w:val="69"/>
    <w:rsid w:val="00EF67C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LightList-Accent11">
    <w:name w:val="Light List - Accent 11"/>
    <w:basedOn w:val="TableNormal"/>
    <w:uiPriority w:val="61"/>
    <w:rsid w:val="0081652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ColorfulList-Accent1">
    <w:name w:val="Colorful List Accent 1"/>
    <w:basedOn w:val="TableNormal"/>
    <w:uiPriority w:val="72"/>
    <w:rsid w:val="003C799C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MediumShading1-Accent11">
    <w:name w:val="Medium Shading 1 - Accent 11"/>
    <w:basedOn w:val="TableNormal"/>
    <w:uiPriority w:val="63"/>
    <w:rsid w:val="00A24F6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3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B83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3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B83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9D4D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27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BodyText">
    <w:name w:val="Bullet Body Text"/>
    <w:basedOn w:val="Normal"/>
    <w:uiPriority w:val="99"/>
    <w:rsid w:val="00BE716A"/>
    <w:pPr>
      <w:numPr>
        <w:numId w:val="1"/>
      </w:numPr>
      <w:spacing w:before="40" w:after="4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E71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716A"/>
  </w:style>
  <w:style w:type="paragraph" w:styleId="NoSpacing">
    <w:name w:val="No Spacing"/>
    <w:uiPriority w:val="99"/>
    <w:qFormat/>
    <w:rsid w:val="00BE716A"/>
    <w:rPr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D851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FC6C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24-bookauthor">
    <w:name w:val="b24-bookauthor"/>
    <w:basedOn w:val="DefaultParagraphFont"/>
    <w:rsid w:val="00483D20"/>
  </w:style>
  <w:style w:type="character" w:styleId="CommentReference">
    <w:name w:val="annotation reference"/>
    <w:basedOn w:val="DefaultParagraphFont"/>
    <w:uiPriority w:val="99"/>
    <w:semiHidden/>
    <w:unhideWhenUsed/>
    <w:rsid w:val="00CF4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645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645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45"/>
    <w:rPr>
      <w:rFonts w:ascii="Tahoma" w:hAnsi="Tahoma" w:cs="Tahoma"/>
      <w:sz w:val="16"/>
      <w:szCs w:val="16"/>
      <w:lang w:val="en-IN"/>
    </w:rPr>
  </w:style>
  <w:style w:type="table" w:customStyle="1" w:styleId="LightShading1">
    <w:name w:val="Light Shading1"/>
    <w:basedOn w:val="TableNormal"/>
    <w:uiPriority w:val="60"/>
    <w:rsid w:val="00EF67C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olorfulGrid-Accent1">
    <w:name w:val="Colorful Grid Accent 1"/>
    <w:basedOn w:val="TableNormal"/>
    <w:uiPriority w:val="73"/>
    <w:rsid w:val="00EF67C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3-Accent4">
    <w:name w:val="Medium Grid 3 Accent 4"/>
    <w:basedOn w:val="TableNormal"/>
    <w:uiPriority w:val="69"/>
    <w:rsid w:val="00EF67C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1">
    <w:name w:val="Medium Grid 3 Accent 1"/>
    <w:basedOn w:val="TableNormal"/>
    <w:uiPriority w:val="69"/>
    <w:rsid w:val="00EF67C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LightList-Accent11">
    <w:name w:val="Light List - Accent 11"/>
    <w:basedOn w:val="TableNormal"/>
    <w:uiPriority w:val="61"/>
    <w:rsid w:val="0081652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ColorfulList-Accent1">
    <w:name w:val="Colorful List Accent 1"/>
    <w:basedOn w:val="TableNormal"/>
    <w:uiPriority w:val="72"/>
    <w:rsid w:val="003C799C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MediumShading1-Accent11">
    <w:name w:val="Medium Shading 1 - Accent 11"/>
    <w:basedOn w:val="TableNormal"/>
    <w:uiPriority w:val="63"/>
    <w:rsid w:val="00A24F6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3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B83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3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B83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9D4D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1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3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9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7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3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53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7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69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4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2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30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iya_singh\Application%20Data\Microsoft\Templates\Course%20Outlin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1D7743934D646A5119F35408F9E86" ma:contentTypeVersion="0" ma:contentTypeDescription="Create a new document." ma:contentTypeScope="" ma:versionID="a90280449a57d306c95cf2cb9ad7aa1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BBF4E8D-AF15-4C47-82CB-3F5CEEA4886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0EB2A29-BD68-4E64-8391-262D746943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36B066-0459-466D-846F-266601973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 Outline Template</Template>
  <TotalTime>4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Unix</vt:lpstr>
    </vt:vector>
  </TitlesOfParts>
  <Company>Dell Inc</Company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Unix</dc:title>
  <dc:subject>Course Contents</dc:subject>
  <dc:creator>priya_singh</dc:creator>
  <cp:lastModifiedBy>Kirti Sachdeva</cp:lastModifiedBy>
  <cp:revision>4</cp:revision>
  <dcterms:created xsi:type="dcterms:W3CDTF">2015-10-26T03:42:00Z</dcterms:created>
  <dcterms:modified xsi:type="dcterms:W3CDTF">2015-10-26T03:45:00Z</dcterms:modified>
</cp:coreProperties>
</file>